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F7D" w:rsidRDefault="00DF198B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6731AA" w:rsidP="002C455E">
            <w:pPr>
              <w:pStyle w:val="Heading1"/>
            </w:pPr>
            <w:r>
              <w:t>SMART DUSTBIN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8A1493"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1824990</wp:posOffset>
                  </wp:positionH>
                  <wp:positionV relativeFrom="paragraph">
                    <wp:posOffset>228600</wp:posOffset>
                  </wp:positionV>
                  <wp:extent cx="1455019" cy="1402331"/>
                  <wp:effectExtent l="0" t="0" r="0" b="7620"/>
                  <wp:wrapThrough wrapText="bothSides">
                    <wp:wrapPolygon edited="0">
                      <wp:start x="9334" y="293"/>
                      <wp:lineTo x="5091" y="2935"/>
                      <wp:lineTo x="2263" y="4989"/>
                      <wp:lineTo x="0" y="10859"/>
                      <wp:lineTo x="1414" y="16141"/>
                      <wp:lineTo x="3960" y="19663"/>
                      <wp:lineTo x="7071" y="21130"/>
                      <wp:lineTo x="8203" y="21424"/>
                      <wp:lineTo x="13859" y="21424"/>
                      <wp:lineTo x="16688" y="19663"/>
                      <wp:lineTo x="20365" y="15848"/>
                      <wp:lineTo x="21213" y="12033"/>
                      <wp:lineTo x="21213" y="10272"/>
                      <wp:lineTo x="20082" y="7630"/>
                      <wp:lineTo x="19234" y="5283"/>
                      <wp:lineTo x="16971" y="3522"/>
                      <wp:lineTo x="11880" y="293"/>
                      <wp:lineTo x="9334" y="293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ASTMT_Logo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019" cy="1402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2C455E" w:rsidRPr="008A1493" w:rsidRDefault="006731AA" w:rsidP="006731AA">
            <w:pPr>
              <w:pStyle w:val="Heading2"/>
              <w:numPr>
                <w:ilvl w:val="0"/>
                <w:numId w:val="7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FADY SAMY                 18102062</w:t>
            </w:r>
          </w:p>
          <w:p w:rsidR="002C455E" w:rsidRPr="008A1493" w:rsidRDefault="00D21980" w:rsidP="002C455E">
            <w:pPr>
              <w:pStyle w:val="Heading2"/>
              <w:numPr>
                <w:ilvl w:val="0"/>
                <w:numId w:val="7"/>
              </w:numPr>
              <w:jc w:val="left"/>
              <w:rPr>
                <w:sz w:val="28"/>
                <w:szCs w:val="28"/>
              </w:rPr>
            </w:pPr>
            <w:r w:rsidRPr="008A1493">
              <w:rPr>
                <w:sz w:val="28"/>
                <w:szCs w:val="28"/>
              </w:rPr>
              <w:t>ROWAN MOHAMED</w:t>
            </w:r>
            <w:r w:rsidR="002C455E" w:rsidRPr="008A1493">
              <w:rPr>
                <w:sz w:val="28"/>
                <w:szCs w:val="28"/>
              </w:rPr>
              <w:t xml:space="preserve"> 18100940</w:t>
            </w:r>
          </w:p>
          <w:p w:rsidR="00792B5B" w:rsidRPr="008A1493" w:rsidRDefault="006731AA" w:rsidP="006731AA">
            <w:pPr>
              <w:pStyle w:val="Heading2"/>
              <w:numPr>
                <w:ilvl w:val="0"/>
                <w:numId w:val="7"/>
              </w:num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MOHAMED ASHRAF</w:t>
            </w:r>
            <w:r w:rsidR="00B52EC9">
              <w:rPr>
                <w:sz w:val="28"/>
                <w:szCs w:val="28"/>
              </w:rPr>
              <w:t xml:space="preserve">   1810</w:t>
            </w:r>
            <w:r>
              <w:rPr>
                <w:sz w:val="28"/>
                <w:szCs w:val="28"/>
              </w:rPr>
              <w:t>1303</w:t>
            </w:r>
          </w:p>
          <w:p w:rsidR="002C455E" w:rsidRPr="008A1493" w:rsidRDefault="002A448C" w:rsidP="002C455E">
            <w:pPr>
              <w:pStyle w:val="Heading2"/>
              <w:numPr>
                <w:ilvl w:val="0"/>
                <w:numId w:val="7"/>
              </w:numPr>
              <w:jc w:val="left"/>
              <w:rPr>
                <w:sz w:val="28"/>
                <w:szCs w:val="28"/>
              </w:rPr>
            </w:pPr>
            <w:r w:rsidRPr="008A1493">
              <w:rPr>
                <w:sz w:val="28"/>
                <w:szCs w:val="28"/>
              </w:rPr>
              <w:t>REEM MOSTAFA</w:t>
            </w:r>
            <w:r w:rsidR="002C455E" w:rsidRPr="008A1493">
              <w:rPr>
                <w:sz w:val="28"/>
                <w:szCs w:val="28"/>
              </w:rPr>
              <w:t xml:space="preserve">        18102241</w:t>
            </w:r>
          </w:p>
          <w:p w:rsidR="002C455E" w:rsidRPr="002C455E" w:rsidRDefault="002C455E" w:rsidP="002C455E">
            <w:pPr>
              <w:jc w:val="center"/>
            </w:pPr>
          </w:p>
          <w:p w:rsidR="002C455E" w:rsidRPr="002C455E" w:rsidRDefault="002C455E" w:rsidP="002C455E"/>
        </w:tc>
        <w:tc>
          <w:tcPr>
            <w:tcW w:w="2398" w:type="dxa"/>
            <w:gridSpan w:val="4"/>
          </w:tcPr>
          <w:p w:rsidR="00DF198B" w:rsidRDefault="00DF198B"/>
          <w:p w:rsidR="002C455E" w:rsidRDefault="002C455E"/>
        </w:tc>
      </w:tr>
      <w:tr w:rsidR="00DF198B" w:rsidTr="002A448C">
        <w:trPr>
          <w:trHeight w:val="4860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6731AA" w:rsidP="006731AA">
            <w:pPr>
              <w:pStyle w:val="Heading3"/>
            </w:pPr>
            <w:r>
              <w:t>22</w:t>
            </w:r>
            <w:r w:rsidR="00440DAF">
              <w:t>/</w:t>
            </w:r>
            <w:r>
              <w:t>12</w:t>
            </w:r>
            <w:r w:rsidR="00440DAF">
              <w:t>/2022</w:t>
            </w:r>
          </w:p>
          <w:p w:rsidR="00DF198B" w:rsidRPr="00DF198B" w:rsidRDefault="006731AA" w:rsidP="00440DAF">
            <w:pPr>
              <w:pStyle w:val="Heading3"/>
            </w:pPr>
            <w:r>
              <w:t xml:space="preserve">Advanced </w:t>
            </w:r>
            <w:r w:rsidR="00792B5B">
              <w:t>Networks</w:t>
            </w:r>
          </w:p>
          <w:p w:rsidR="00DF198B" w:rsidRPr="00DF198B" w:rsidRDefault="006C69D7" w:rsidP="00874FE7">
            <w:pPr>
              <w:pStyle w:val="Heading3"/>
            </w:pPr>
            <w:sdt>
              <w:sdtPr>
                <w:id w:val="1492440299"/>
                <w:placeholder>
                  <w:docPart w:val="68AA159BAE954209A83F66AC9CC9F5D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792B5B" w:rsidP="006731AA">
            <w:pPr>
              <w:pStyle w:val="Heading3"/>
            </w:pPr>
            <w:r>
              <w:t xml:space="preserve">Eng. </w:t>
            </w:r>
            <w:r w:rsidR="006731AA">
              <w:t>AHMED HATEM</w:t>
            </w: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EC4DC4">
      <w:r w:rsidRPr="004909D9"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653DB666" wp14:editId="0B8B6683">
                <wp:simplePos x="0" y="0"/>
                <wp:positionH relativeFrom="column">
                  <wp:posOffset>-327660</wp:posOffset>
                </wp:positionH>
                <wp:positionV relativeFrom="paragraph">
                  <wp:posOffset>178435</wp:posOffset>
                </wp:positionV>
                <wp:extent cx="6857365" cy="8350885"/>
                <wp:effectExtent l="0" t="0" r="635" b="0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835088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B4945" id="Rectangle 2" o:spid="_x0000_s1026" style="position:absolute;margin-left:-25.8pt;margin-top:14.05pt;width:539.95pt;height:657.5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p w:rsidR="00DF198B" w:rsidRDefault="002D2200" w:rsidP="002D2200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74486E" w:rsidP="00440DAF">
            <w:pPr>
              <w:pStyle w:val="Heading4"/>
            </w:pPr>
            <w:r>
              <w:t>SUMMARY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0E4641" w:rsidRPr="0074486E" w:rsidRDefault="00440DAF" w:rsidP="00D837E3">
            <w:pPr>
              <w:pStyle w:val="Text"/>
              <w:rPr>
                <w:color w:val="000000" w:themeColor="text1"/>
                <w:lang w:bidi="ar-EG"/>
              </w:rPr>
            </w:pPr>
            <w:r>
              <w:t xml:space="preserve">This </w:t>
            </w:r>
            <w:r w:rsidR="008428D5">
              <w:t xml:space="preserve">project involves working in a </w:t>
            </w:r>
            <w:r>
              <w:t>team to design</w:t>
            </w:r>
            <w:r w:rsidR="008861D6">
              <w:t xml:space="preserve"> and build</w:t>
            </w:r>
            <w:r w:rsidR="00792B5B">
              <w:t xml:space="preserve"> a</w:t>
            </w:r>
            <w:r w:rsidR="006731AA">
              <w:t xml:space="preserve"> smart dustbin</w:t>
            </w:r>
            <w:r w:rsidR="00792B5B">
              <w:t xml:space="preserve"> system designed</w:t>
            </w:r>
            <w:r w:rsidR="008861D6">
              <w:t xml:space="preserve"> to </w:t>
            </w:r>
            <w:r w:rsidR="00792B5B">
              <w:t xml:space="preserve">implement </w:t>
            </w:r>
            <w:r w:rsidR="006731AA">
              <w:t xml:space="preserve">MQTT protocol </w:t>
            </w:r>
            <w:r w:rsidR="00792B5B">
              <w:t xml:space="preserve">that allows </w:t>
            </w:r>
            <w:r w:rsidR="006731AA" w:rsidRPr="006731AA">
              <w:t>lightweight and publish-subscribe messaging</w:t>
            </w:r>
            <w:r w:rsidR="00792B5B">
              <w:t xml:space="preserve">. </w:t>
            </w:r>
            <w:r w:rsidR="00D837E3">
              <w:t>This dustbin</w:t>
            </w:r>
            <w:r w:rsidR="006731AA">
              <w:t xml:space="preserve"> is made from recycled materials to help people specially the disabled</w:t>
            </w:r>
            <w:r w:rsidR="00D837E3">
              <w:t xml:space="preserve"> while throwing stuff without having to physically interact with the dustbin in addition to getting notifications when the dustbin is full and needs to be emptied</w:t>
            </w:r>
            <w:r w:rsidR="00792B5B">
              <w:t xml:space="preserve">. </w:t>
            </w:r>
            <w:r w:rsidR="00792B5B" w:rsidRPr="00030AF0">
              <w:rPr>
                <w:color w:val="000000" w:themeColor="text1"/>
              </w:rPr>
              <w:t>GUI</w:t>
            </w:r>
            <w:r w:rsidR="006731AA">
              <w:rPr>
                <w:color w:val="000000" w:themeColor="text1"/>
              </w:rPr>
              <w:t xml:space="preserve"> is made with react native</w:t>
            </w:r>
            <w:r w:rsidR="00030AF0" w:rsidRPr="00030AF0">
              <w:rPr>
                <w:color w:val="000000" w:themeColor="text1"/>
              </w:rPr>
              <w:t xml:space="preserve"> </w:t>
            </w:r>
            <w:r w:rsidR="00792B5B" w:rsidRPr="00030AF0">
              <w:rPr>
                <w:color w:val="000000" w:themeColor="text1"/>
              </w:rPr>
              <w:t>application</w:t>
            </w:r>
            <w:r w:rsidR="00792B5B">
              <w:t>.</w:t>
            </w: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792B5B" w:rsidRDefault="00792B5B">
            <w:pPr>
              <w:rPr>
                <w:noProof/>
              </w:rPr>
            </w:pPr>
          </w:p>
          <w:p w:rsidR="006A4294" w:rsidRDefault="006A4294">
            <w:pPr>
              <w:rPr>
                <w:rFonts w:ascii="Georgia" w:hAnsi="Georgia"/>
                <w:sz w:val="28"/>
                <w:szCs w:val="28"/>
              </w:rPr>
            </w:pPr>
          </w:p>
          <w:p w:rsidR="006A4294" w:rsidRDefault="006A4294">
            <w:pPr>
              <w:rPr>
                <w:rFonts w:ascii="Georgia" w:hAnsi="Georgia"/>
                <w:sz w:val="28"/>
                <w:szCs w:val="28"/>
              </w:rPr>
            </w:pPr>
          </w:p>
          <w:p w:rsidR="006A4294" w:rsidRDefault="006A4294">
            <w:pPr>
              <w:rPr>
                <w:rFonts w:ascii="Georgia" w:hAnsi="Georgia"/>
                <w:sz w:val="28"/>
                <w:szCs w:val="28"/>
              </w:rPr>
            </w:pPr>
          </w:p>
          <w:p w:rsidR="006A4294" w:rsidRDefault="006A4294">
            <w:pPr>
              <w:rPr>
                <w:rFonts w:ascii="Georgia" w:hAnsi="Georgia"/>
                <w:sz w:val="28"/>
                <w:szCs w:val="28"/>
              </w:rPr>
            </w:pPr>
          </w:p>
          <w:p w:rsidR="000E4641" w:rsidRPr="00E74B29" w:rsidRDefault="008A1493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17CE9489" wp14:editId="6B24FE45">
                  <wp:simplePos x="0" y="0"/>
                  <wp:positionH relativeFrom="column">
                    <wp:posOffset>592224</wp:posOffset>
                  </wp:positionH>
                  <wp:positionV relativeFrom="paragraph">
                    <wp:posOffset>58</wp:posOffset>
                  </wp:positionV>
                  <wp:extent cx="1973580" cy="4274185"/>
                  <wp:effectExtent l="0" t="0" r="7620" b="0"/>
                  <wp:wrapTight wrapText="bothSides">
                    <wp:wrapPolygon edited="0">
                      <wp:start x="0" y="0"/>
                      <wp:lineTo x="0" y="21468"/>
                      <wp:lineTo x="21475" y="21468"/>
                      <wp:lineTo x="21475" y="0"/>
                      <wp:lineTo x="0" y="0"/>
                    </wp:wrapPolygon>
                  </wp:wrapTight>
                  <wp:docPr id="4" name="Picture 4">
                    <a:extLst xmlns:a="http://schemas.openxmlformats.org/drawingml/2006/main">
                      <a:ext uri="{C183D7F6-B498-43B3-948B-1728B52AA6E4}">
                        <adec:decorative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427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6A4294" w:rsidRDefault="000E4641" w:rsidP="002D2D09">
      <w:pPr>
        <w:pStyle w:val="GraphicAnchor"/>
      </w:pPr>
      <w:r w:rsidRPr="004909D9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756B3C6" wp14:editId="243B6429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4294" w:rsidRDefault="006A4294" w:rsidP="006A4294"/>
    <w:p w:rsidR="006A4294" w:rsidRDefault="006A4294" w:rsidP="006A4294">
      <w:pPr>
        <w:pStyle w:val="Heading5"/>
      </w:pPr>
      <w:r>
        <w:t xml:space="preserve">              Problem statement:</w:t>
      </w:r>
    </w:p>
    <w:p w:rsidR="006A4294" w:rsidRDefault="006A4294" w:rsidP="006A4294">
      <w:r>
        <w:t xml:space="preserve"> </w:t>
      </w:r>
      <w:r>
        <w:tab/>
        <w:t xml:space="preserve"> </w:t>
      </w:r>
    </w:p>
    <w:p w:rsidR="006A4294" w:rsidRDefault="006A4294" w:rsidP="006A4294">
      <w:pPr>
        <w:ind w:left="1788"/>
      </w:pPr>
      <w:r>
        <w:t xml:space="preserve">This project aims to help paralyzed people to deal with dustbins without having to </w:t>
      </w:r>
      <w:r w:rsidR="002D2D09">
        <w:t>open it with their legs or hands and only moving any part of their body.</w:t>
      </w:r>
    </w:p>
    <w:p w:rsidR="006A4294" w:rsidRDefault="006A4294" w:rsidP="006A4294"/>
    <w:p w:rsidR="006A4294" w:rsidRDefault="006A4294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Default="002D2D09" w:rsidP="006A4294"/>
    <w:p w:rsidR="006A4294" w:rsidRDefault="006A4294" w:rsidP="006A4294"/>
    <w:p w:rsidR="002D2D09" w:rsidRDefault="002D2D09" w:rsidP="006A4294"/>
    <w:p w:rsidR="002D2D09" w:rsidRDefault="002D2D09" w:rsidP="006A4294"/>
    <w:p w:rsidR="002D2D09" w:rsidRDefault="002D2D09" w:rsidP="006A4294"/>
    <w:p w:rsidR="002D2D09" w:rsidRPr="006A4294" w:rsidRDefault="002D2D09" w:rsidP="006A4294"/>
    <w:p w:rsidR="00FD17B9" w:rsidRDefault="00CC430A" w:rsidP="002D2D09">
      <w:pPr>
        <w:pStyle w:val="Heading5"/>
      </w:pPr>
      <w:r>
        <w:t xml:space="preserve">          </w:t>
      </w:r>
      <w:r w:rsidR="00FD17B9">
        <w:t xml:space="preserve"> </w:t>
      </w:r>
      <w:r w:rsidR="00EC4DC4">
        <w:t xml:space="preserve"> </w:t>
      </w:r>
      <w:r w:rsidR="00FD17B9">
        <w:t xml:space="preserve">  </w:t>
      </w:r>
      <w:r w:rsidR="006A4294">
        <w:t>USED PROTOCOL and WHY?</w:t>
      </w:r>
    </w:p>
    <w:p w:rsidR="005E0DEB" w:rsidRDefault="005E0DEB" w:rsidP="005E0DEB">
      <w:r>
        <w:t xml:space="preserve"> </w:t>
      </w:r>
      <w:r>
        <w:tab/>
        <w:t xml:space="preserve"> </w:t>
      </w:r>
    </w:p>
    <w:p w:rsidR="005E0DEB" w:rsidRDefault="00D837E3" w:rsidP="00D837E3">
      <w:pPr>
        <w:pStyle w:val="ListParagraph"/>
        <w:numPr>
          <w:ilvl w:val="0"/>
          <w:numId w:val="32"/>
        </w:numPr>
      </w:pPr>
      <w:r>
        <w:t>MQTT protocol is used as t</w:t>
      </w:r>
      <w:r w:rsidRPr="00D837E3">
        <w:t>he information is sent between the client and the server via a publish/subscribe messaging protocol that is intended to be straightforward and lightweight.</w:t>
      </w:r>
    </w:p>
    <w:p w:rsidR="00D837E3" w:rsidRDefault="00D837E3" w:rsidP="00D837E3">
      <w:pPr>
        <w:pStyle w:val="ListParagraph"/>
        <w:numPr>
          <w:ilvl w:val="0"/>
          <w:numId w:val="32"/>
        </w:numPr>
      </w:pPr>
      <w:r w:rsidRPr="00D837E3">
        <w:t>It is not necessary for the client and server to establish a connection simultaneously.</w:t>
      </w:r>
    </w:p>
    <w:p w:rsidR="00D837E3" w:rsidRDefault="00D837E3" w:rsidP="00D837E3">
      <w:pPr>
        <w:pStyle w:val="ListParagraph"/>
        <w:numPr>
          <w:ilvl w:val="0"/>
          <w:numId w:val="32"/>
        </w:numPr>
      </w:pPr>
      <w:r w:rsidRPr="00D837E3">
        <w:t>It offers quicker data transfer, similar to how WhatsApp or Messenger offers quicker delivery. Real-time communications protocol, that is.</w:t>
      </w:r>
    </w:p>
    <w:p w:rsidR="00D837E3" w:rsidRDefault="00D837E3" w:rsidP="00D837E3">
      <w:pPr>
        <w:pStyle w:val="ListParagraph"/>
        <w:numPr>
          <w:ilvl w:val="0"/>
          <w:numId w:val="32"/>
        </w:numPr>
      </w:pPr>
      <w:r>
        <w:t>Uses TCP/IP transmission protocol</w:t>
      </w:r>
    </w:p>
    <w:p w:rsidR="00D837E3" w:rsidRDefault="00D837E3" w:rsidP="00D837E3">
      <w:pPr>
        <w:pStyle w:val="ListParagraph"/>
        <w:numPr>
          <w:ilvl w:val="0"/>
          <w:numId w:val="32"/>
        </w:numPr>
      </w:pPr>
      <w:r w:rsidRPr="00D837E3">
        <w:t>In order to acquire the information need</w:t>
      </w:r>
      <w:r>
        <w:t>ed</w:t>
      </w:r>
      <w:r w:rsidRPr="00D837E3">
        <w:t>, it enables clients to subscribe to a specified group of themes.</w:t>
      </w:r>
    </w:p>
    <w:p w:rsidR="00C32128" w:rsidRDefault="00C32128" w:rsidP="00C32128">
      <w:pPr>
        <w:ind w:left="1080"/>
      </w:pPr>
    </w:p>
    <w:p w:rsidR="00C32128" w:rsidRDefault="00C32128" w:rsidP="00C32128">
      <w:pPr>
        <w:ind w:left="1080"/>
      </w:pPr>
    </w:p>
    <w:p w:rsidR="00EA14D5" w:rsidRDefault="00EA14D5" w:rsidP="00C32128">
      <w:pPr>
        <w:ind w:left="1080"/>
      </w:pPr>
    </w:p>
    <w:p w:rsidR="00EA14D5" w:rsidRDefault="00EA14D5" w:rsidP="00C32128">
      <w:pPr>
        <w:ind w:left="1080"/>
      </w:pPr>
    </w:p>
    <w:p w:rsidR="00C32128" w:rsidRPr="00897EA9" w:rsidRDefault="00EA14D5" w:rsidP="00EA14D5">
      <w:pPr>
        <w:pStyle w:val="Heading5"/>
        <w:rPr>
          <w:color w:val="1C75BC" w:themeColor="accent3"/>
        </w:rPr>
      </w:pPr>
      <w:r>
        <w:rPr>
          <w:color w:val="1C75BC" w:themeColor="accent3"/>
        </w:rPr>
        <w:t>hardware</w:t>
      </w:r>
    </w:p>
    <w:p w:rsidR="0046329A" w:rsidRDefault="00EA14D5" w:rsidP="00EA14D5">
      <w:pPr>
        <w:pStyle w:val="ListParagraph"/>
        <w:numPr>
          <w:ilvl w:val="0"/>
          <w:numId w:val="33"/>
        </w:numPr>
      </w:pPr>
      <w:r>
        <w:t>IR sensor: Used for hand detection to open the dustbin</w:t>
      </w:r>
    </w:p>
    <w:p w:rsidR="00EA14D5" w:rsidRDefault="00EA14D5" w:rsidP="00EA14D5">
      <w:pPr>
        <w:pStyle w:val="ListParagraph"/>
        <w:numPr>
          <w:ilvl w:val="0"/>
          <w:numId w:val="33"/>
        </w:numPr>
      </w:pPr>
      <w:r>
        <w:t>Servo motor: used to open the dustbin when IR signal is on</w:t>
      </w:r>
    </w:p>
    <w:p w:rsidR="00EA14D5" w:rsidRDefault="00EA14D5" w:rsidP="00EA14D5">
      <w:pPr>
        <w:pStyle w:val="ListParagraph"/>
        <w:numPr>
          <w:ilvl w:val="0"/>
          <w:numId w:val="33"/>
        </w:numPr>
      </w:pPr>
      <w:r>
        <w:t xml:space="preserve">Ultrasonic sensor: used to </w:t>
      </w:r>
      <w:r w:rsidR="0089296A">
        <w:t xml:space="preserve">detect if the dustbin is full from the inside </w:t>
      </w:r>
    </w:p>
    <w:p w:rsidR="0089296A" w:rsidRPr="00C32128" w:rsidRDefault="0089296A" w:rsidP="00EA14D5">
      <w:pPr>
        <w:pStyle w:val="ListParagraph"/>
        <w:numPr>
          <w:ilvl w:val="0"/>
          <w:numId w:val="33"/>
        </w:numPr>
      </w:pPr>
      <w:r>
        <w:t xml:space="preserve">Node MCU ESP8266 with </w:t>
      </w:r>
      <w:proofErr w:type="spellStart"/>
      <w:r>
        <w:t>WiFi</w:t>
      </w:r>
      <w:proofErr w:type="spellEnd"/>
      <w:r>
        <w:t xml:space="preserve"> module.</w:t>
      </w:r>
    </w:p>
    <w:p w:rsidR="008A1493" w:rsidRDefault="008A1493" w:rsidP="008A1493">
      <w:pPr>
        <w:pStyle w:val="Heading5"/>
        <w:ind w:left="1500"/>
      </w:pPr>
    </w:p>
    <w:p w:rsidR="008A1493" w:rsidRDefault="008A1493" w:rsidP="008A1493">
      <w:pPr>
        <w:pStyle w:val="Heading5"/>
        <w:ind w:left="1500"/>
      </w:pPr>
    </w:p>
    <w:p w:rsidR="0046329A" w:rsidRDefault="0046329A" w:rsidP="0046329A">
      <w:pPr>
        <w:pStyle w:val="Text"/>
        <w:ind w:left="2160"/>
      </w:pPr>
    </w:p>
    <w:p w:rsidR="00897EA9" w:rsidRDefault="00897EA9" w:rsidP="00897EA9">
      <w:pPr>
        <w:pStyle w:val="ListParagraph"/>
        <w:ind w:left="3288"/>
      </w:pPr>
    </w:p>
    <w:p w:rsidR="00897EA9" w:rsidRDefault="00897EA9" w:rsidP="00897EA9"/>
    <w:p w:rsidR="0046329A" w:rsidRDefault="006A4294" w:rsidP="00FD17B9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5703197" wp14:editId="2C2B4838">
            <wp:simplePos x="0" y="0"/>
            <wp:positionH relativeFrom="column">
              <wp:posOffset>3936770</wp:posOffset>
            </wp:positionH>
            <wp:positionV relativeFrom="paragraph">
              <wp:posOffset>4965</wp:posOffset>
            </wp:positionV>
            <wp:extent cx="2631440" cy="3508375"/>
            <wp:effectExtent l="0" t="0" r="0" b="0"/>
            <wp:wrapTight wrapText="bothSides">
              <wp:wrapPolygon edited="0">
                <wp:start x="0" y="0"/>
                <wp:lineTo x="0" y="21463"/>
                <wp:lineTo x="21423" y="21463"/>
                <wp:lineTo x="2142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5408" behindDoc="1" locked="0" layoutInCell="1" allowOverlap="1" wp14:anchorId="2333D493" wp14:editId="166ED669">
            <wp:simplePos x="0" y="0"/>
            <wp:positionH relativeFrom="margin">
              <wp:posOffset>997527</wp:posOffset>
            </wp:positionH>
            <wp:positionV relativeFrom="paragraph">
              <wp:posOffset>3579</wp:posOffset>
            </wp:positionV>
            <wp:extent cx="2417445" cy="3463290"/>
            <wp:effectExtent l="0" t="0" r="1905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29A">
        <w:t xml:space="preserve">            </w:t>
      </w:r>
    </w:p>
    <w:p w:rsidR="005B7709" w:rsidRDefault="005B7709" w:rsidP="00FD17B9"/>
    <w:p w:rsidR="005B7709" w:rsidRDefault="005B7709" w:rsidP="00FD17B9"/>
    <w:p w:rsidR="008A1493" w:rsidRDefault="006A4294" w:rsidP="006A4294">
      <w:pPr>
        <w:pStyle w:val="Heading5"/>
      </w:pPr>
      <w:r>
        <w:t xml:space="preserve">       </w:t>
      </w:r>
    </w:p>
    <w:p w:rsidR="008A1493" w:rsidRDefault="008A1493" w:rsidP="008A1493">
      <w:pPr>
        <w:pStyle w:val="Heading5"/>
      </w:pPr>
    </w:p>
    <w:p w:rsidR="0048120C" w:rsidRDefault="005B7709" w:rsidP="005B7709">
      <w:pPr>
        <w:pStyle w:val="Heading5"/>
      </w:pPr>
      <w:r>
        <w:t>DUST</w:t>
      </w:r>
      <w:r w:rsidR="002D2D09">
        <w:t>BIN: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CE3811" w:rsidRDefault="00CE3811">
            <w:pPr>
              <w:rPr>
                <w:noProof/>
              </w:rPr>
            </w:pPr>
          </w:p>
          <w:p w:rsidR="00CE3811" w:rsidRDefault="00A448DB" w:rsidP="00A448DB">
            <w:pPr>
              <w:pStyle w:val="Heading4"/>
              <w:jc w:val="left"/>
            </w:pPr>
            <w:r>
              <w:t xml:space="preserve">Why </w:t>
            </w:r>
            <w:proofErr w:type="gramStart"/>
            <w:r>
              <w:t>Node.JS :</w:t>
            </w:r>
            <w:proofErr w:type="gramEnd"/>
          </w:p>
          <w:p w:rsidR="00A448DB" w:rsidRDefault="00A448DB" w:rsidP="00A448DB">
            <w:proofErr w:type="spellStart"/>
            <w:r>
              <w:t>Node.Js</w:t>
            </w:r>
            <w:proofErr w:type="spellEnd"/>
            <w:r>
              <w:t xml:space="preserve"> is an open supply, cross-platform runtime environment and library that is used for going for walks internet programs outside the client’s browser.</w:t>
            </w:r>
          </w:p>
          <w:p w:rsidR="00A448DB" w:rsidRPr="00A448DB" w:rsidRDefault="00A448DB" w:rsidP="00A448DB">
            <w:proofErr w:type="gramStart"/>
            <w:r>
              <w:t>It's</w:t>
            </w:r>
            <w:proofErr w:type="gramEnd"/>
            <w:r>
              <w:t xml:space="preserve"> miles used for server-side programming, and basically deployed for non-blockading, occasion-driven servers, along with traditional net websites and lower back-quit API offerings, but was at the start designed with real-time, push-primarily based architectures in thoughts. Every browser has its personal version of a JS engine, and </w:t>
            </w:r>
            <w:proofErr w:type="spellStart"/>
            <w:r>
              <w:t>node.Js</w:t>
            </w:r>
            <w:proofErr w:type="spellEnd"/>
            <w:r>
              <w:t xml:space="preserve"> is constructed on Google Chrome’s V8 JavaScript engine</w:t>
            </w:r>
            <w:r>
              <w:t>.</w:t>
            </w:r>
          </w:p>
        </w:tc>
        <w:tc>
          <w:tcPr>
            <w:tcW w:w="1079" w:type="dxa"/>
          </w:tcPr>
          <w:p w:rsidR="0048120C" w:rsidRDefault="0048120C"/>
        </w:tc>
      </w:tr>
    </w:tbl>
    <w:p w:rsidR="000E7EEE" w:rsidRDefault="000E7EEE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Default="00A448DB" w:rsidP="000E7EEE"/>
    <w:p w:rsidR="00A448DB" w:rsidRPr="000E7EEE" w:rsidRDefault="00A448DB" w:rsidP="000E7EEE">
      <w:bookmarkStart w:id="0" w:name="_GoBack"/>
      <w:bookmarkEnd w:id="0"/>
    </w:p>
    <w:p w:rsidR="00A448DB" w:rsidRDefault="00A448DB" w:rsidP="00A448DB">
      <w:pPr>
        <w:pStyle w:val="Heading5"/>
      </w:pPr>
      <w:r>
        <w:t>codes</w:t>
      </w:r>
      <w:r w:rsidR="002D2D09">
        <w:t>:</w:t>
      </w:r>
      <w:r w:rsidRPr="00A448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F48B7" wp14:editId="79A556B7">
            <wp:extent cx="6858000" cy="6983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2-12-24 at 10.20.14 A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DB" w:rsidRDefault="00A448DB" w:rsidP="002D2D09">
      <w:r>
        <w:rPr>
          <w:noProof/>
        </w:rPr>
        <w:lastRenderedPageBreak/>
        <w:drawing>
          <wp:inline distT="0" distB="0" distL="0" distR="0">
            <wp:extent cx="6858000" cy="7770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2-12-24 at 10.16.37 AM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8110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2-12-24 at 10.13.35 AM (1)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2625" cy="90392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2-12-24 at 10.13.35 A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29300" cy="7715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2-12-24 at 10.26.50 A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Default="00A448DB" w:rsidP="002D2D09"/>
    <w:p w:rsidR="00A448DB" w:rsidRPr="002D2D09" w:rsidRDefault="00A448DB" w:rsidP="002D2D09"/>
    <w:sectPr w:rsidR="00A448DB" w:rsidRPr="002D2D09" w:rsidSect="00E74B29">
      <w:footerReference w:type="even" r:id="rId22"/>
      <w:footerReference w:type="default" r:id="rId2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69D7" w:rsidRDefault="006C69D7" w:rsidP="00E74B29">
      <w:r>
        <w:separator/>
      </w:r>
    </w:p>
  </w:endnote>
  <w:endnote w:type="continuationSeparator" w:id="0">
    <w:p w:rsidR="006C69D7" w:rsidRDefault="006C69D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FE0025" w:rsidRDefault="00FE0025" w:rsidP="00FE0025">
          <w:pPr>
            <w:pStyle w:val="Footer"/>
          </w:pPr>
          <w:r>
            <w:t>SMART DUSTBIN</w:t>
          </w:r>
        </w:p>
        <w:p w:rsidR="000E7EEE" w:rsidRPr="00874FE7" w:rsidRDefault="000E7EEE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A448DB">
                <w:rPr>
                  <w:noProof/>
                </w:rPr>
                <w:t>11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69D7" w:rsidRDefault="006C69D7" w:rsidP="00E74B29">
      <w:r>
        <w:separator/>
      </w:r>
    </w:p>
  </w:footnote>
  <w:footnote w:type="continuationSeparator" w:id="0">
    <w:p w:rsidR="006C69D7" w:rsidRDefault="006C69D7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B21F1"/>
    <w:multiLevelType w:val="hybridMultilevel"/>
    <w:tmpl w:val="B59A7EE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C3F069A"/>
    <w:multiLevelType w:val="hybridMultilevel"/>
    <w:tmpl w:val="D1DA3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53D00"/>
    <w:multiLevelType w:val="hybridMultilevel"/>
    <w:tmpl w:val="7FCC23FE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3" w15:restartNumberingAfterBreak="0">
    <w:nsid w:val="157E266A"/>
    <w:multiLevelType w:val="hybridMultilevel"/>
    <w:tmpl w:val="B03A2A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33704"/>
    <w:multiLevelType w:val="hybridMultilevel"/>
    <w:tmpl w:val="BC42E1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9D41EC3"/>
    <w:multiLevelType w:val="hybridMultilevel"/>
    <w:tmpl w:val="D30E47C0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ED0552D"/>
    <w:multiLevelType w:val="hybridMultilevel"/>
    <w:tmpl w:val="E07C7DFE"/>
    <w:lvl w:ilvl="0" w:tplc="0409000F">
      <w:start w:val="1"/>
      <w:numFmt w:val="decimal"/>
      <w:lvlText w:val="%1."/>
      <w:lvlJc w:val="left"/>
      <w:pPr>
        <w:ind w:left="2724" w:hanging="360"/>
      </w:pPr>
    </w:lvl>
    <w:lvl w:ilvl="1" w:tplc="04090019" w:tentative="1">
      <w:start w:val="1"/>
      <w:numFmt w:val="lowerLetter"/>
      <w:lvlText w:val="%2."/>
      <w:lvlJc w:val="left"/>
      <w:pPr>
        <w:ind w:left="3444" w:hanging="360"/>
      </w:pPr>
    </w:lvl>
    <w:lvl w:ilvl="2" w:tplc="0409001B" w:tentative="1">
      <w:start w:val="1"/>
      <w:numFmt w:val="lowerRoman"/>
      <w:lvlText w:val="%3."/>
      <w:lvlJc w:val="right"/>
      <w:pPr>
        <w:ind w:left="4164" w:hanging="180"/>
      </w:pPr>
    </w:lvl>
    <w:lvl w:ilvl="3" w:tplc="0409000F" w:tentative="1">
      <w:start w:val="1"/>
      <w:numFmt w:val="decimal"/>
      <w:lvlText w:val="%4."/>
      <w:lvlJc w:val="left"/>
      <w:pPr>
        <w:ind w:left="4884" w:hanging="360"/>
      </w:pPr>
    </w:lvl>
    <w:lvl w:ilvl="4" w:tplc="04090019" w:tentative="1">
      <w:start w:val="1"/>
      <w:numFmt w:val="lowerLetter"/>
      <w:lvlText w:val="%5."/>
      <w:lvlJc w:val="left"/>
      <w:pPr>
        <w:ind w:left="5604" w:hanging="360"/>
      </w:pPr>
    </w:lvl>
    <w:lvl w:ilvl="5" w:tplc="0409001B" w:tentative="1">
      <w:start w:val="1"/>
      <w:numFmt w:val="lowerRoman"/>
      <w:lvlText w:val="%6."/>
      <w:lvlJc w:val="right"/>
      <w:pPr>
        <w:ind w:left="6324" w:hanging="180"/>
      </w:pPr>
    </w:lvl>
    <w:lvl w:ilvl="6" w:tplc="0409000F" w:tentative="1">
      <w:start w:val="1"/>
      <w:numFmt w:val="decimal"/>
      <w:lvlText w:val="%7."/>
      <w:lvlJc w:val="left"/>
      <w:pPr>
        <w:ind w:left="7044" w:hanging="360"/>
      </w:pPr>
    </w:lvl>
    <w:lvl w:ilvl="7" w:tplc="04090019" w:tentative="1">
      <w:start w:val="1"/>
      <w:numFmt w:val="lowerLetter"/>
      <w:lvlText w:val="%8."/>
      <w:lvlJc w:val="left"/>
      <w:pPr>
        <w:ind w:left="7764" w:hanging="360"/>
      </w:pPr>
    </w:lvl>
    <w:lvl w:ilvl="8" w:tplc="0409001B" w:tentative="1">
      <w:start w:val="1"/>
      <w:numFmt w:val="lowerRoman"/>
      <w:lvlText w:val="%9."/>
      <w:lvlJc w:val="right"/>
      <w:pPr>
        <w:ind w:left="8484" w:hanging="180"/>
      </w:pPr>
    </w:lvl>
  </w:abstractNum>
  <w:abstractNum w:abstractNumId="8" w15:restartNumberingAfterBreak="0">
    <w:nsid w:val="23FC393B"/>
    <w:multiLevelType w:val="hybridMultilevel"/>
    <w:tmpl w:val="95428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40EA8"/>
    <w:multiLevelType w:val="hybridMultilevel"/>
    <w:tmpl w:val="D3FC0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862F4"/>
    <w:multiLevelType w:val="hybridMultilevel"/>
    <w:tmpl w:val="DFA68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15FC7"/>
    <w:multiLevelType w:val="hybridMultilevel"/>
    <w:tmpl w:val="566CC790"/>
    <w:lvl w:ilvl="0" w:tplc="0409000F">
      <w:start w:val="1"/>
      <w:numFmt w:val="decimal"/>
      <w:lvlText w:val="%1."/>
      <w:lvlJc w:val="left"/>
      <w:pPr>
        <w:ind w:left="2556" w:hanging="360"/>
      </w:pPr>
    </w:lvl>
    <w:lvl w:ilvl="1" w:tplc="04090019" w:tentative="1">
      <w:start w:val="1"/>
      <w:numFmt w:val="lowerLetter"/>
      <w:lvlText w:val="%2."/>
      <w:lvlJc w:val="left"/>
      <w:pPr>
        <w:ind w:left="3276" w:hanging="360"/>
      </w:pPr>
    </w:lvl>
    <w:lvl w:ilvl="2" w:tplc="0409001B" w:tentative="1">
      <w:start w:val="1"/>
      <w:numFmt w:val="lowerRoman"/>
      <w:lvlText w:val="%3."/>
      <w:lvlJc w:val="right"/>
      <w:pPr>
        <w:ind w:left="3996" w:hanging="180"/>
      </w:pPr>
    </w:lvl>
    <w:lvl w:ilvl="3" w:tplc="0409000F" w:tentative="1">
      <w:start w:val="1"/>
      <w:numFmt w:val="decimal"/>
      <w:lvlText w:val="%4."/>
      <w:lvlJc w:val="left"/>
      <w:pPr>
        <w:ind w:left="4716" w:hanging="360"/>
      </w:pPr>
    </w:lvl>
    <w:lvl w:ilvl="4" w:tplc="04090019" w:tentative="1">
      <w:start w:val="1"/>
      <w:numFmt w:val="lowerLetter"/>
      <w:lvlText w:val="%5."/>
      <w:lvlJc w:val="left"/>
      <w:pPr>
        <w:ind w:left="5436" w:hanging="360"/>
      </w:pPr>
    </w:lvl>
    <w:lvl w:ilvl="5" w:tplc="0409001B" w:tentative="1">
      <w:start w:val="1"/>
      <w:numFmt w:val="lowerRoman"/>
      <w:lvlText w:val="%6."/>
      <w:lvlJc w:val="right"/>
      <w:pPr>
        <w:ind w:left="6156" w:hanging="180"/>
      </w:pPr>
    </w:lvl>
    <w:lvl w:ilvl="6" w:tplc="0409000F" w:tentative="1">
      <w:start w:val="1"/>
      <w:numFmt w:val="decimal"/>
      <w:lvlText w:val="%7."/>
      <w:lvlJc w:val="left"/>
      <w:pPr>
        <w:ind w:left="6876" w:hanging="360"/>
      </w:pPr>
    </w:lvl>
    <w:lvl w:ilvl="7" w:tplc="04090019" w:tentative="1">
      <w:start w:val="1"/>
      <w:numFmt w:val="lowerLetter"/>
      <w:lvlText w:val="%8."/>
      <w:lvlJc w:val="left"/>
      <w:pPr>
        <w:ind w:left="7596" w:hanging="360"/>
      </w:pPr>
    </w:lvl>
    <w:lvl w:ilvl="8" w:tplc="0409001B" w:tentative="1">
      <w:start w:val="1"/>
      <w:numFmt w:val="lowerRoman"/>
      <w:lvlText w:val="%9."/>
      <w:lvlJc w:val="right"/>
      <w:pPr>
        <w:ind w:left="8316" w:hanging="180"/>
      </w:pPr>
    </w:lvl>
  </w:abstractNum>
  <w:abstractNum w:abstractNumId="12" w15:restartNumberingAfterBreak="0">
    <w:nsid w:val="295569CB"/>
    <w:multiLevelType w:val="hybridMultilevel"/>
    <w:tmpl w:val="BAA27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2216B1"/>
    <w:multiLevelType w:val="hybridMultilevel"/>
    <w:tmpl w:val="9894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AA3A90"/>
    <w:multiLevelType w:val="hybridMultilevel"/>
    <w:tmpl w:val="E4D8C7D2"/>
    <w:lvl w:ilvl="0" w:tplc="0409000F">
      <w:start w:val="1"/>
      <w:numFmt w:val="decimal"/>
      <w:lvlText w:val="%1."/>
      <w:lvlJc w:val="left"/>
      <w:pPr>
        <w:ind w:left="3288" w:hanging="360"/>
      </w:pPr>
    </w:lvl>
    <w:lvl w:ilvl="1" w:tplc="04090019" w:tentative="1">
      <w:start w:val="1"/>
      <w:numFmt w:val="lowerLetter"/>
      <w:lvlText w:val="%2."/>
      <w:lvlJc w:val="left"/>
      <w:pPr>
        <w:ind w:left="4008" w:hanging="360"/>
      </w:pPr>
    </w:lvl>
    <w:lvl w:ilvl="2" w:tplc="0409001B" w:tentative="1">
      <w:start w:val="1"/>
      <w:numFmt w:val="lowerRoman"/>
      <w:lvlText w:val="%3."/>
      <w:lvlJc w:val="right"/>
      <w:pPr>
        <w:ind w:left="4728" w:hanging="180"/>
      </w:pPr>
    </w:lvl>
    <w:lvl w:ilvl="3" w:tplc="0409000F" w:tentative="1">
      <w:start w:val="1"/>
      <w:numFmt w:val="decimal"/>
      <w:lvlText w:val="%4."/>
      <w:lvlJc w:val="left"/>
      <w:pPr>
        <w:ind w:left="5448" w:hanging="360"/>
      </w:pPr>
    </w:lvl>
    <w:lvl w:ilvl="4" w:tplc="04090019" w:tentative="1">
      <w:start w:val="1"/>
      <w:numFmt w:val="lowerLetter"/>
      <w:lvlText w:val="%5."/>
      <w:lvlJc w:val="left"/>
      <w:pPr>
        <w:ind w:left="6168" w:hanging="360"/>
      </w:pPr>
    </w:lvl>
    <w:lvl w:ilvl="5" w:tplc="0409001B" w:tentative="1">
      <w:start w:val="1"/>
      <w:numFmt w:val="lowerRoman"/>
      <w:lvlText w:val="%6."/>
      <w:lvlJc w:val="right"/>
      <w:pPr>
        <w:ind w:left="6888" w:hanging="180"/>
      </w:pPr>
    </w:lvl>
    <w:lvl w:ilvl="6" w:tplc="0409000F" w:tentative="1">
      <w:start w:val="1"/>
      <w:numFmt w:val="decimal"/>
      <w:lvlText w:val="%7."/>
      <w:lvlJc w:val="left"/>
      <w:pPr>
        <w:ind w:left="7608" w:hanging="360"/>
      </w:pPr>
    </w:lvl>
    <w:lvl w:ilvl="7" w:tplc="04090019" w:tentative="1">
      <w:start w:val="1"/>
      <w:numFmt w:val="lowerLetter"/>
      <w:lvlText w:val="%8."/>
      <w:lvlJc w:val="left"/>
      <w:pPr>
        <w:ind w:left="8328" w:hanging="360"/>
      </w:pPr>
    </w:lvl>
    <w:lvl w:ilvl="8" w:tplc="0409001B" w:tentative="1">
      <w:start w:val="1"/>
      <w:numFmt w:val="lowerRoman"/>
      <w:lvlText w:val="%9."/>
      <w:lvlJc w:val="right"/>
      <w:pPr>
        <w:ind w:left="9048" w:hanging="180"/>
      </w:pPr>
    </w:lvl>
  </w:abstractNum>
  <w:abstractNum w:abstractNumId="15" w15:restartNumberingAfterBreak="0">
    <w:nsid w:val="2F9827C2"/>
    <w:multiLevelType w:val="hybridMultilevel"/>
    <w:tmpl w:val="6396E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F45074"/>
    <w:multiLevelType w:val="hybridMultilevel"/>
    <w:tmpl w:val="79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AD46FB"/>
    <w:multiLevelType w:val="hybridMultilevel"/>
    <w:tmpl w:val="8D9CFD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614A43"/>
    <w:multiLevelType w:val="hybridMultilevel"/>
    <w:tmpl w:val="444C9D8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23D3AEC"/>
    <w:multiLevelType w:val="hybridMultilevel"/>
    <w:tmpl w:val="52BA3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E125CB"/>
    <w:multiLevelType w:val="hybridMultilevel"/>
    <w:tmpl w:val="11D46BA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68152CF"/>
    <w:multiLevelType w:val="hybridMultilevel"/>
    <w:tmpl w:val="234ED250"/>
    <w:lvl w:ilvl="0" w:tplc="0409000F">
      <w:start w:val="1"/>
      <w:numFmt w:val="decimal"/>
      <w:lvlText w:val="%1."/>
      <w:lvlJc w:val="left"/>
      <w:pPr>
        <w:ind w:left="2568" w:hanging="360"/>
      </w:pPr>
    </w:lvl>
    <w:lvl w:ilvl="1" w:tplc="04090019" w:tentative="1">
      <w:start w:val="1"/>
      <w:numFmt w:val="lowerLetter"/>
      <w:lvlText w:val="%2."/>
      <w:lvlJc w:val="left"/>
      <w:pPr>
        <w:ind w:left="3288" w:hanging="360"/>
      </w:pPr>
    </w:lvl>
    <w:lvl w:ilvl="2" w:tplc="0409001B" w:tentative="1">
      <w:start w:val="1"/>
      <w:numFmt w:val="lowerRoman"/>
      <w:lvlText w:val="%3."/>
      <w:lvlJc w:val="right"/>
      <w:pPr>
        <w:ind w:left="4008" w:hanging="180"/>
      </w:pPr>
    </w:lvl>
    <w:lvl w:ilvl="3" w:tplc="0409000F" w:tentative="1">
      <w:start w:val="1"/>
      <w:numFmt w:val="decimal"/>
      <w:lvlText w:val="%4."/>
      <w:lvlJc w:val="left"/>
      <w:pPr>
        <w:ind w:left="4728" w:hanging="360"/>
      </w:pPr>
    </w:lvl>
    <w:lvl w:ilvl="4" w:tplc="04090019" w:tentative="1">
      <w:start w:val="1"/>
      <w:numFmt w:val="lowerLetter"/>
      <w:lvlText w:val="%5."/>
      <w:lvlJc w:val="left"/>
      <w:pPr>
        <w:ind w:left="5448" w:hanging="360"/>
      </w:pPr>
    </w:lvl>
    <w:lvl w:ilvl="5" w:tplc="0409001B" w:tentative="1">
      <w:start w:val="1"/>
      <w:numFmt w:val="lowerRoman"/>
      <w:lvlText w:val="%6."/>
      <w:lvlJc w:val="right"/>
      <w:pPr>
        <w:ind w:left="6168" w:hanging="180"/>
      </w:pPr>
    </w:lvl>
    <w:lvl w:ilvl="6" w:tplc="0409000F" w:tentative="1">
      <w:start w:val="1"/>
      <w:numFmt w:val="decimal"/>
      <w:lvlText w:val="%7."/>
      <w:lvlJc w:val="left"/>
      <w:pPr>
        <w:ind w:left="6888" w:hanging="360"/>
      </w:pPr>
    </w:lvl>
    <w:lvl w:ilvl="7" w:tplc="04090019" w:tentative="1">
      <w:start w:val="1"/>
      <w:numFmt w:val="lowerLetter"/>
      <w:lvlText w:val="%8."/>
      <w:lvlJc w:val="left"/>
      <w:pPr>
        <w:ind w:left="7608" w:hanging="360"/>
      </w:pPr>
    </w:lvl>
    <w:lvl w:ilvl="8" w:tplc="0409001B" w:tentative="1">
      <w:start w:val="1"/>
      <w:numFmt w:val="lowerRoman"/>
      <w:lvlText w:val="%9."/>
      <w:lvlJc w:val="right"/>
      <w:pPr>
        <w:ind w:left="8328" w:hanging="180"/>
      </w:pPr>
    </w:lvl>
  </w:abstractNum>
  <w:abstractNum w:abstractNumId="22" w15:restartNumberingAfterBreak="0">
    <w:nsid w:val="577C6FAE"/>
    <w:multiLevelType w:val="hybridMultilevel"/>
    <w:tmpl w:val="4AAE71C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23" w15:restartNumberingAfterBreak="0">
    <w:nsid w:val="5B691D95"/>
    <w:multiLevelType w:val="hybridMultilevel"/>
    <w:tmpl w:val="0AEEA9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3FC1298"/>
    <w:multiLevelType w:val="hybridMultilevel"/>
    <w:tmpl w:val="71622FAE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5" w15:restartNumberingAfterBreak="0">
    <w:nsid w:val="64B5483D"/>
    <w:multiLevelType w:val="hybridMultilevel"/>
    <w:tmpl w:val="39D88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A766E"/>
    <w:multiLevelType w:val="hybridMultilevel"/>
    <w:tmpl w:val="4B22CB9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5605631"/>
    <w:multiLevelType w:val="hybridMultilevel"/>
    <w:tmpl w:val="DE1A3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866A74"/>
    <w:multiLevelType w:val="hybridMultilevel"/>
    <w:tmpl w:val="4A283278"/>
    <w:lvl w:ilvl="0" w:tplc="04090001">
      <w:start w:val="1"/>
      <w:numFmt w:val="bullet"/>
      <w:lvlText w:val=""/>
      <w:lvlJc w:val="left"/>
      <w:pPr>
        <w:ind w:left="22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04" w:hanging="360"/>
      </w:pPr>
      <w:rPr>
        <w:rFonts w:ascii="Wingdings" w:hAnsi="Wingdings" w:hint="default"/>
      </w:rPr>
    </w:lvl>
  </w:abstractNum>
  <w:abstractNum w:abstractNumId="29" w15:restartNumberingAfterBreak="0">
    <w:nsid w:val="729B0572"/>
    <w:multiLevelType w:val="hybridMultilevel"/>
    <w:tmpl w:val="3F228D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9BA21B5"/>
    <w:multiLevelType w:val="hybridMultilevel"/>
    <w:tmpl w:val="C6B6C5A4"/>
    <w:lvl w:ilvl="0" w:tplc="04090001">
      <w:start w:val="1"/>
      <w:numFmt w:val="bullet"/>
      <w:lvlText w:val=""/>
      <w:lvlJc w:val="left"/>
      <w:pPr>
        <w:ind w:left="18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6" w:hanging="360"/>
      </w:pPr>
      <w:rPr>
        <w:rFonts w:ascii="Wingdings" w:hAnsi="Wingdings" w:hint="default"/>
      </w:rPr>
    </w:lvl>
  </w:abstractNum>
  <w:abstractNum w:abstractNumId="31" w15:restartNumberingAfterBreak="0">
    <w:nsid w:val="7D130519"/>
    <w:multiLevelType w:val="hybridMultilevel"/>
    <w:tmpl w:val="67246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DD071F"/>
    <w:multiLevelType w:val="hybridMultilevel"/>
    <w:tmpl w:val="E5044F08"/>
    <w:lvl w:ilvl="0" w:tplc="04090001">
      <w:start w:val="1"/>
      <w:numFmt w:val="bullet"/>
      <w:lvlText w:val=""/>
      <w:lvlJc w:val="left"/>
      <w:pPr>
        <w:ind w:left="20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2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1"/>
  </w:num>
  <w:num w:numId="3">
    <w:abstractNumId w:val="9"/>
  </w:num>
  <w:num w:numId="4">
    <w:abstractNumId w:val="8"/>
  </w:num>
  <w:num w:numId="5">
    <w:abstractNumId w:val="25"/>
  </w:num>
  <w:num w:numId="6">
    <w:abstractNumId w:val="27"/>
  </w:num>
  <w:num w:numId="7">
    <w:abstractNumId w:val="15"/>
  </w:num>
  <w:num w:numId="8">
    <w:abstractNumId w:val="29"/>
  </w:num>
  <w:num w:numId="9">
    <w:abstractNumId w:val="16"/>
  </w:num>
  <w:num w:numId="10">
    <w:abstractNumId w:val="17"/>
  </w:num>
  <w:num w:numId="11">
    <w:abstractNumId w:val="10"/>
  </w:num>
  <w:num w:numId="12">
    <w:abstractNumId w:val="13"/>
  </w:num>
  <w:num w:numId="13">
    <w:abstractNumId w:val="1"/>
  </w:num>
  <w:num w:numId="14">
    <w:abstractNumId w:val="2"/>
  </w:num>
  <w:num w:numId="15">
    <w:abstractNumId w:val="3"/>
  </w:num>
  <w:num w:numId="16">
    <w:abstractNumId w:val="24"/>
  </w:num>
  <w:num w:numId="17">
    <w:abstractNumId w:val="6"/>
  </w:num>
  <w:num w:numId="18">
    <w:abstractNumId w:val="23"/>
  </w:num>
  <w:num w:numId="19">
    <w:abstractNumId w:val="5"/>
  </w:num>
  <w:num w:numId="20">
    <w:abstractNumId w:val="26"/>
  </w:num>
  <w:num w:numId="21">
    <w:abstractNumId w:val="30"/>
  </w:num>
  <w:num w:numId="22">
    <w:abstractNumId w:val="20"/>
  </w:num>
  <w:num w:numId="23">
    <w:abstractNumId w:val="19"/>
  </w:num>
  <w:num w:numId="24">
    <w:abstractNumId w:val="28"/>
  </w:num>
  <w:num w:numId="25">
    <w:abstractNumId w:val="32"/>
  </w:num>
  <w:num w:numId="26">
    <w:abstractNumId w:val="11"/>
  </w:num>
  <w:num w:numId="27">
    <w:abstractNumId w:val="12"/>
  </w:num>
  <w:num w:numId="28">
    <w:abstractNumId w:val="7"/>
  </w:num>
  <w:num w:numId="29">
    <w:abstractNumId w:val="0"/>
  </w:num>
  <w:num w:numId="30">
    <w:abstractNumId w:val="21"/>
  </w:num>
  <w:num w:numId="31">
    <w:abstractNumId w:val="14"/>
  </w:num>
  <w:num w:numId="32">
    <w:abstractNumId w:val="18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1549"/>
    <w:rsid w:val="0002089D"/>
    <w:rsid w:val="00023C64"/>
    <w:rsid w:val="00030AF0"/>
    <w:rsid w:val="00041CFF"/>
    <w:rsid w:val="00086FA5"/>
    <w:rsid w:val="000E4641"/>
    <w:rsid w:val="000E7EEE"/>
    <w:rsid w:val="00104A81"/>
    <w:rsid w:val="00113DEE"/>
    <w:rsid w:val="00151F66"/>
    <w:rsid w:val="00177F8D"/>
    <w:rsid w:val="00185F4A"/>
    <w:rsid w:val="001C41E8"/>
    <w:rsid w:val="001C516C"/>
    <w:rsid w:val="002110C8"/>
    <w:rsid w:val="0028312B"/>
    <w:rsid w:val="002A448C"/>
    <w:rsid w:val="002C455E"/>
    <w:rsid w:val="002D2200"/>
    <w:rsid w:val="002D2D09"/>
    <w:rsid w:val="003D3AA8"/>
    <w:rsid w:val="0040564B"/>
    <w:rsid w:val="00415080"/>
    <w:rsid w:val="0042780E"/>
    <w:rsid w:val="00440DAF"/>
    <w:rsid w:val="00451549"/>
    <w:rsid w:val="0045293C"/>
    <w:rsid w:val="0046329A"/>
    <w:rsid w:val="0048120C"/>
    <w:rsid w:val="004909D9"/>
    <w:rsid w:val="004B4AE9"/>
    <w:rsid w:val="004D36E6"/>
    <w:rsid w:val="004E518C"/>
    <w:rsid w:val="00521481"/>
    <w:rsid w:val="00557C29"/>
    <w:rsid w:val="005972A2"/>
    <w:rsid w:val="00597F45"/>
    <w:rsid w:val="005B7709"/>
    <w:rsid w:val="005E0DEB"/>
    <w:rsid w:val="00637C04"/>
    <w:rsid w:val="00665110"/>
    <w:rsid w:val="006709F1"/>
    <w:rsid w:val="006731AA"/>
    <w:rsid w:val="00687F42"/>
    <w:rsid w:val="006A4294"/>
    <w:rsid w:val="006A66CE"/>
    <w:rsid w:val="006C60E6"/>
    <w:rsid w:val="006C69D7"/>
    <w:rsid w:val="00703707"/>
    <w:rsid w:val="0074486E"/>
    <w:rsid w:val="00770072"/>
    <w:rsid w:val="00792B5B"/>
    <w:rsid w:val="007A31F5"/>
    <w:rsid w:val="007F4C41"/>
    <w:rsid w:val="00837914"/>
    <w:rsid w:val="008428D5"/>
    <w:rsid w:val="008632E2"/>
    <w:rsid w:val="00874FE7"/>
    <w:rsid w:val="008861D6"/>
    <w:rsid w:val="0089296A"/>
    <w:rsid w:val="00897EA9"/>
    <w:rsid w:val="008A1493"/>
    <w:rsid w:val="008D3E53"/>
    <w:rsid w:val="00952F7D"/>
    <w:rsid w:val="0095496A"/>
    <w:rsid w:val="009A38BA"/>
    <w:rsid w:val="00A03AEB"/>
    <w:rsid w:val="00A448DB"/>
    <w:rsid w:val="00A5398B"/>
    <w:rsid w:val="00A73F08"/>
    <w:rsid w:val="00B43E11"/>
    <w:rsid w:val="00B52EC9"/>
    <w:rsid w:val="00BB795B"/>
    <w:rsid w:val="00BF690D"/>
    <w:rsid w:val="00C32128"/>
    <w:rsid w:val="00C755AB"/>
    <w:rsid w:val="00CC1DD5"/>
    <w:rsid w:val="00CC430A"/>
    <w:rsid w:val="00CE3811"/>
    <w:rsid w:val="00D21980"/>
    <w:rsid w:val="00D43125"/>
    <w:rsid w:val="00D66A3A"/>
    <w:rsid w:val="00D67E9F"/>
    <w:rsid w:val="00D837E3"/>
    <w:rsid w:val="00DF198B"/>
    <w:rsid w:val="00E74B29"/>
    <w:rsid w:val="00EA14D5"/>
    <w:rsid w:val="00EC4DC4"/>
    <w:rsid w:val="00F139E8"/>
    <w:rsid w:val="00F50791"/>
    <w:rsid w:val="00F821B4"/>
    <w:rsid w:val="00F92E5D"/>
    <w:rsid w:val="00FA2DF6"/>
    <w:rsid w:val="00FB2F1A"/>
    <w:rsid w:val="00FB4BF7"/>
    <w:rsid w:val="00FD17B9"/>
    <w:rsid w:val="00FE0025"/>
    <w:rsid w:val="00FF5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5597A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7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3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CC430A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687F4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FA2DF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31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di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8AA159BAE954209A83F66AC9CC9F5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EBDF8C-83A8-42D4-99A6-99972F725FFB}"/>
      </w:docPartPr>
      <w:docPartBody>
        <w:p w:rsidR="00D07433" w:rsidRDefault="00F2088F">
          <w:pPr>
            <w:pStyle w:val="68AA159BAE954209A83F66AC9CC9F5DB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88F"/>
    <w:rsid w:val="005D55EE"/>
    <w:rsid w:val="00875DFB"/>
    <w:rsid w:val="00937711"/>
    <w:rsid w:val="00956E11"/>
    <w:rsid w:val="00B2059F"/>
    <w:rsid w:val="00B92D87"/>
    <w:rsid w:val="00BC7A69"/>
    <w:rsid w:val="00CE14F7"/>
    <w:rsid w:val="00D07433"/>
    <w:rsid w:val="00D34DEB"/>
    <w:rsid w:val="00F20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02DC75CE494CD38A472F330E2FB3EF">
    <w:name w:val="1F02DC75CE494CD38A472F330E2FB3EF"/>
  </w:style>
  <w:style w:type="paragraph" w:customStyle="1" w:styleId="F6EFCD166D83449F85D2D1332A344B7F">
    <w:name w:val="F6EFCD166D83449F85D2D1332A344B7F"/>
  </w:style>
  <w:style w:type="paragraph" w:customStyle="1" w:styleId="CCCE4325FBAA42CCAB32E513269AA025">
    <w:name w:val="CCCE4325FBAA42CCAB32E513269AA025"/>
  </w:style>
  <w:style w:type="paragraph" w:customStyle="1" w:styleId="5DD128D7BB254B5C9D827452DF5FBDE7">
    <w:name w:val="5DD128D7BB254B5C9D827452DF5FBDE7"/>
  </w:style>
  <w:style w:type="paragraph" w:customStyle="1" w:styleId="FFCA128D40F14DF7BE76E27986C491D2">
    <w:name w:val="FFCA128D40F14DF7BE76E27986C491D2"/>
  </w:style>
  <w:style w:type="paragraph" w:customStyle="1" w:styleId="68AA159BAE954209A83F66AC9CC9F5DB">
    <w:name w:val="68AA159BAE954209A83F66AC9CC9F5DB"/>
  </w:style>
  <w:style w:type="paragraph" w:customStyle="1" w:styleId="4CF186EB4271469B86241CAA7F815CE9">
    <w:name w:val="4CF186EB4271469B86241CAA7F815CE9"/>
  </w:style>
  <w:style w:type="paragraph" w:customStyle="1" w:styleId="A585E2E884694DAA9B7CEBF5DC31CE6D">
    <w:name w:val="A585E2E884694DAA9B7CEBF5DC31CE6D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FFC63725E50A4C8D86984B154ABDC476">
    <w:name w:val="FFC63725E50A4C8D86984B154ABDC476"/>
  </w:style>
  <w:style w:type="paragraph" w:customStyle="1" w:styleId="B203C230DEFC4BB4910E1CFCA682D4A8">
    <w:name w:val="B203C230DEFC4BB4910E1CFCA682D4A8"/>
  </w:style>
  <w:style w:type="paragraph" w:customStyle="1" w:styleId="12D6593C85F146D89BDA98F2D037EE31">
    <w:name w:val="12D6593C85F146D89BDA98F2D037EE31"/>
  </w:style>
  <w:style w:type="paragraph" w:customStyle="1" w:styleId="7128EBFF0118474F821F861F5372CA59">
    <w:name w:val="7128EBFF0118474F821F861F5372CA59"/>
  </w:style>
  <w:style w:type="paragraph" w:customStyle="1" w:styleId="8256E6EFC25B42F283588D1148BF339C">
    <w:name w:val="8256E6EFC25B42F283588D1148BF339C"/>
  </w:style>
  <w:style w:type="paragraph" w:customStyle="1" w:styleId="0702D305E0FB40FAAC924B8D07B33BC0">
    <w:name w:val="0702D305E0FB40FAAC924B8D07B33BC0"/>
  </w:style>
  <w:style w:type="paragraph" w:customStyle="1" w:styleId="02CBE35AD1AC45169908D5A1814F67D0">
    <w:name w:val="02CBE35AD1AC45169908D5A1814F67D0"/>
  </w:style>
  <w:style w:type="paragraph" w:customStyle="1" w:styleId="A71E55B18F4749528897B65630341DEE">
    <w:name w:val="A71E55B18F4749528897B65630341D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89951B9-F306-4186-89B2-9C5028637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11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2022-12-22T19:59:00Z</dcterms:created>
  <dcterms:modified xsi:type="dcterms:W3CDTF">2022-12-29T21:08:00Z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